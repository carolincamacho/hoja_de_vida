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AEBD" w14:textId="039C4132" w:rsidR="00AD5898" w:rsidRPr="00483416" w:rsidRDefault="00595C52">
      <w:r>
        <w:rPr>
          <w:noProof/>
        </w:rPr>
        <w:drawing>
          <wp:anchor distT="0" distB="0" distL="114300" distR="114300" simplePos="0" relativeHeight="251660288" behindDoc="1" locked="0" layoutInCell="1" allowOverlap="1" wp14:anchorId="2ECD73BC" wp14:editId="55EDFA91">
            <wp:simplePos x="0" y="0"/>
            <wp:positionH relativeFrom="column">
              <wp:posOffset>354330</wp:posOffset>
            </wp:positionH>
            <wp:positionV relativeFrom="paragraph">
              <wp:posOffset>-6350</wp:posOffset>
            </wp:positionV>
            <wp:extent cx="1672590" cy="1699260"/>
            <wp:effectExtent l="0" t="0" r="3810" b="0"/>
            <wp:wrapNone/>
            <wp:docPr id="1872120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20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898"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070D984" wp14:editId="1688AA1B">
                <wp:simplePos x="0" y="0"/>
                <wp:positionH relativeFrom="page">
                  <wp:align>left</wp:align>
                </wp:positionH>
                <wp:positionV relativeFrom="paragraph">
                  <wp:posOffset>-540385</wp:posOffset>
                </wp:positionV>
                <wp:extent cx="3257550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7646AA5" id="Grupo 8" o:spid="_x0000_s1026" alt="elementos decorativos&#10;" style="position:absolute;margin-left:0;margin-top:-42.55pt;width:256.5pt;height:11in;z-index:-251657216;mso-height-percent:1000;mso-position-horizontal:left;mso-position-horizontal-relative:page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5C38FD55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007C5158" w14:textId="3A26F546" w:rsidR="00647A4B" w:rsidRPr="00483416" w:rsidRDefault="00647A4B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3C4957CA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64B9AA69" w14:textId="4FBF4A65" w:rsidR="00647A4B" w:rsidRPr="00483416" w:rsidRDefault="00D71CC3" w:rsidP="00222466">
            <w:pPr>
              <w:pStyle w:val="Ttulo"/>
            </w:pPr>
            <w:r w:rsidRPr="00D71CC3">
              <w:t xml:space="preserve">CAROLINA </w:t>
            </w:r>
            <w:r w:rsidR="00595C52">
              <w:t xml:space="preserve">          </w:t>
            </w:r>
            <w:r w:rsidR="00595C52" w:rsidRPr="00D71CC3">
              <w:t>CAMACHO PEREZ</w:t>
            </w:r>
          </w:p>
          <w:p w14:paraId="41CB7522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Experiencia</w:t>
            </w:r>
          </w:p>
          <w:p w14:paraId="35595DE9" w14:textId="1002A014" w:rsidR="00647A4B" w:rsidRPr="00483416" w:rsidRDefault="00595C52" w:rsidP="00C4452C">
            <w:pPr>
              <w:pStyle w:val="Ttulo2"/>
            </w:pPr>
            <w:r w:rsidRPr="00595C52">
              <w:t>OCTUBRE 2003</w:t>
            </w:r>
            <w:r w:rsidR="00647A4B" w:rsidRPr="00483416">
              <w:rPr>
                <w:lang w:bidi="es-ES"/>
              </w:rPr>
              <w:t>-</w:t>
            </w:r>
            <w:r w:rsidRPr="00595C52">
              <w:t>OCTUBRE 200</w:t>
            </w:r>
            <w:r>
              <w:t>8</w:t>
            </w:r>
          </w:p>
          <w:p w14:paraId="40749534" w14:textId="5BE37400" w:rsidR="00647A4B" w:rsidRPr="00483416" w:rsidRDefault="00595C52" w:rsidP="000F7D04">
            <w:r w:rsidRPr="00595C52">
              <w:t>TECNOLOGA EN SISTEMAS</w:t>
            </w:r>
            <w:r w:rsidR="00647A4B" w:rsidRPr="00483416">
              <w:rPr>
                <w:rStyle w:val="Textoennegrita"/>
                <w:color w:val="auto"/>
                <w:lang w:bidi="es-ES"/>
              </w:rPr>
              <w:t xml:space="preserve"> • </w:t>
            </w:r>
            <w:r w:rsidRPr="00595C52">
              <w:t>EMPRESA SOCIAL DEL ESTADO ANTONIO NARIÑO</w:t>
            </w:r>
          </w:p>
          <w:p w14:paraId="538CB266" w14:textId="70FDD844" w:rsidR="00647A4B" w:rsidRPr="00483416" w:rsidRDefault="00595C52" w:rsidP="00C4452C">
            <w:pPr>
              <w:pStyle w:val="Ttulo2"/>
            </w:pPr>
            <w:r w:rsidRPr="00595C52">
              <w:t>OCTUBRE 2008</w:t>
            </w:r>
            <w:r w:rsidR="00647A4B" w:rsidRPr="00483416">
              <w:rPr>
                <w:lang w:bidi="es-ES"/>
              </w:rPr>
              <w:t>-</w:t>
            </w:r>
            <w:r w:rsidRPr="00595C52">
              <w:t>NOVIEMBRE 2010</w:t>
            </w:r>
          </w:p>
          <w:p w14:paraId="57A4C9F8" w14:textId="55829FCB" w:rsidR="00647A4B" w:rsidRPr="00483416" w:rsidRDefault="00595C52" w:rsidP="000F7D04">
            <w:r w:rsidRPr="00595C52">
              <w:t>TECNICA II</w:t>
            </w:r>
            <w:r w:rsidR="00647A4B" w:rsidRPr="00483416">
              <w:rPr>
                <w:lang w:bidi="es-ES"/>
              </w:rPr>
              <w:t xml:space="preserve"> • </w:t>
            </w:r>
            <w:r w:rsidRPr="00595C52">
              <w:t>EMPRESA SOCIAL DEL ESTADO ANTONIO NARIÑO EN LIQUIDACION</w:t>
            </w:r>
          </w:p>
          <w:p w14:paraId="67E523E8" w14:textId="67AE3D2E" w:rsidR="00647A4B" w:rsidRPr="00483416" w:rsidRDefault="00595C52" w:rsidP="00C4452C">
            <w:pPr>
              <w:pStyle w:val="Ttulo2"/>
            </w:pPr>
            <w:r w:rsidRPr="00595C52">
              <w:t>JUNIO 2011</w:t>
            </w:r>
            <w:r w:rsidR="00647A4B" w:rsidRPr="00483416">
              <w:rPr>
                <w:lang w:bidi="es-ES"/>
              </w:rPr>
              <w:t>-</w:t>
            </w:r>
            <w:r w:rsidRPr="00595C52">
              <w:t>SEPTIEMBRE 2014</w:t>
            </w:r>
          </w:p>
          <w:p w14:paraId="5C9F5BF0" w14:textId="0ABF2326" w:rsidR="00647A4B" w:rsidRDefault="00595C52" w:rsidP="00F51250">
            <w:r w:rsidRPr="00595C52">
              <w:t>COORDINADORA DE SISTEMAS</w:t>
            </w:r>
            <w:r w:rsidR="00647A4B" w:rsidRPr="00483416">
              <w:rPr>
                <w:rStyle w:val="Textoennegrita"/>
                <w:color w:val="auto"/>
                <w:lang w:bidi="es-ES"/>
              </w:rPr>
              <w:t xml:space="preserve"> • </w:t>
            </w:r>
            <w:r w:rsidRPr="00595C52">
              <w:t xml:space="preserve">MARTHA J MEJIA ABOGADOS &amp; ASOCIADOS LTDA </w:t>
            </w:r>
          </w:p>
          <w:p w14:paraId="6F0C4FC8" w14:textId="3E7F1030" w:rsidR="00595C52" w:rsidRPr="00483416" w:rsidRDefault="00595C52" w:rsidP="00595C52">
            <w:pPr>
              <w:pStyle w:val="Ttulo2"/>
            </w:pPr>
            <w:r w:rsidRPr="00595C52">
              <w:t xml:space="preserve">ENERO 2015 </w:t>
            </w:r>
            <w:r w:rsidRPr="00483416">
              <w:rPr>
                <w:lang w:bidi="es-ES"/>
              </w:rPr>
              <w:t>-</w:t>
            </w:r>
            <w:r w:rsidR="006D255C">
              <w:t xml:space="preserve"> </w:t>
            </w:r>
            <w:r w:rsidR="006D255C" w:rsidRPr="006D255C">
              <w:t>DICIEMBRE 2016</w:t>
            </w:r>
          </w:p>
          <w:p w14:paraId="1DD94039" w14:textId="2EB04A05" w:rsidR="006D255C" w:rsidRDefault="006D255C" w:rsidP="000F7D04">
            <w:r w:rsidRPr="006D255C">
              <w:t>IMPLEMENTADORA</w:t>
            </w:r>
            <w:r>
              <w:t xml:space="preserve"> </w:t>
            </w:r>
            <w:r w:rsidR="00595C52" w:rsidRPr="00483416">
              <w:rPr>
                <w:rStyle w:val="Textoennegrita"/>
                <w:color w:val="auto"/>
                <w:lang w:bidi="es-ES"/>
              </w:rPr>
              <w:t xml:space="preserve">• </w:t>
            </w:r>
            <w:r w:rsidRPr="006D255C">
              <w:t>IPSOFT S.A.</w:t>
            </w:r>
          </w:p>
          <w:p w14:paraId="2A6958E6" w14:textId="618D8724" w:rsidR="008C7346" w:rsidRDefault="008C7346" w:rsidP="000F7D04">
            <w:r w:rsidRPr="008C7346">
              <w:rPr>
                <w:rFonts w:asciiTheme="majorHAnsi" w:hAnsiTheme="majorHAnsi"/>
                <w:b/>
                <w:bCs/>
                <w:szCs w:val="20"/>
              </w:rPr>
              <w:t>FEBRERO 2017 – DICIEMBRE 201</w:t>
            </w:r>
            <w:r>
              <w:rPr>
                <w:rFonts w:asciiTheme="majorHAnsi" w:hAnsiTheme="majorHAnsi"/>
                <w:b/>
                <w:bCs/>
                <w:szCs w:val="20"/>
              </w:rPr>
              <w:t>7</w:t>
            </w:r>
            <w:r>
              <w:t xml:space="preserve">                                           Técnica II </w:t>
            </w: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t xml:space="preserve"> Universidad del Valle</w:t>
            </w:r>
          </w:p>
          <w:p w14:paraId="6896EC2A" w14:textId="3572425F" w:rsidR="00647A4B" w:rsidRPr="00483416" w:rsidRDefault="008C7346" w:rsidP="000F7D04">
            <w:r>
              <w:t xml:space="preserve">FEBRERO 2018 - ACTUALMENTE                                                   COORDINADORA DE IMPLEMENTACION </w:t>
            </w:r>
            <w:r w:rsidRPr="00483416">
              <w:rPr>
                <w:rStyle w:val="Textoennegrita"/>
                <w:color w:val="auto"/>
                <w:lang w:bidi="es-ES"/>
              </w:rPr>
              <w:t>•</w:t>
            </w:r>
            <w:r>
              <w:rPr>
                <w:rStyle w:val="Textoennegrita"/>
                <w:color w:val="auto"/>
                <w:lang w:bidi="es-ES"/>
              </w:rPr>
              <w:t xml:space="preserve"> </w:t>
            </w:r>
            <w:r w:rsidRPr="008C7346">
              <w:rPr>
                <w:rStyle w:val="Textoennegrita"/>
                <w:b w:val="0"/>
                <w:bCs w:val="0"/>
                <w:color w:val="auto"/>
                <w:lang w:bidi="es-ES"/>
              </w:rPr>
              <w:t>INFORMATIC CONSULTING SERVICES</w:t>
            </w:r>
          </w:p>
          <w:p w14:paraId="00EEE945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Educación</w:t>
            </w:r>
          </w:p>
          <w:p w14:paraId="3D4F0D5B" w14:textId="78808394" w:rsidR="008C7346" w:rsidRDefault="008C7346" w:rsidP="008C7346">
            <w:pPr>
              <w:pStyle w:val="Listaconvietas"/>
              <w:rPr>
                <w:lang w:bidi="es-ES"/>
              </w:rPr>
            </w:pPr>
            <w:r>
              <w:rPr>
                <w:lang w:bidi="es-ES"/>
              </w:rPr>
              <w:t>2000, Tecnóloga en Sistemas de Información UNIVERSIDAD DEL VALLE - 2003. Palmira</w:t>
            </w:r>
          </w:p>
          <w:p w14:paraId="1CC03706" w14:textId="77777777" w:rsidR="008C7346" w:rsidRDefault="008C7346" w:rsidP="008C7346">
            <w:pPr>
              <w:pStyle w:val="Listaconvietas"/>
              <w:numPr>
                <w:ilvl w:val="0"/>
                <w:numId w:val="0"/>
              </w:numPr>
              <w:ind w:left="360"/>
              <w:rPr>
                <w:lang w:bidi="es-ES"/>
              </w:rPr>
            </w:pPr>
          </w:p>
          <w:p w14:paraId="150BA84A" w14:textId="77777777" w:rsidR="008C7346" w:rsidRDefault="008C7346" w:rsidP="008C7346">
            <w:pPr>
              <w:pStyle w:val="Listaconvietas"/>
              <w:rPr>
                <w:lang w:bidi="es-ES"/>
              </w:rPr>
            </w:pPr>
            <w:r>
              <w:rPr>
                <w:lang w:bidi="es-ES"/>
              </w:rPr>
              <w:t>2004, Ingeniería de Sistemas</w:t>
            </w:r>
          </w:p>
          <w:p w14:paraId="5034D496" w14:textId="7B691990" w:rsidR="00647A4B" w:rsidRDefault="008C7346" w:rsidP="008C7346">
            <w:pPr>
              <w:pStyle w:val="Listaconvietas"/>
              <w:numPr>
                <w:ilvl w:val="0"/>
                <w:numId w:val="0"/>
              </w:numPr>
              <w:ind w:left="360"/>
              <w:rPr>
                <w:lang w:bidi="es-ES"/>
              </w:rPr>
            </w:pPr>
            <w:r>
              <w:rPr>
                <w:lang w:bidi="es-ES"/>
              </w:rPr>
              <w:t>FUNDACION UNIVERSITARIA SAN MARTIN – 2009. Palmira</w:t>
            </w:r>
            <w:r w:rsidR="00647A4B" w:rsidRPr="00483416">
              <w:rPr>
                <w:lang w:bidi="es-ES"/>
              </w:rPr>
              <w:t>.</w:t>
            </w:r>
          </w:p>
          <w:p w14:paraId="11618B0E" w14:textId="77777777" w:rsidR="008C7346" w:rsidRDefault="008C7346" w:rsidP="008C7346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lang w:bidi="es-ES"/>
              </w:rPr>
            </w:pPr>
          </w:p>
          <w:p w14:paraId="7FE2E646" w14:textId="68B69B2A" w:rsidR="008C7346" w:rsidRPr="00483416" w:rsidRDefault="008C7346" w:rsidP="008C7346">
            <w:pPr>
              <w:pStyle w:val="Listaconvietas"/>
              <w:numPr>
                <w:ilvl w:val="0"/>
                <w:numId w:val="10"/>
              </w:numPr>
            </w:pPr>
            <w:r>
              <w:t>2019, Especialista en Ingenieria de software                        Pontifica Universidad Javeriana – 2020 Cali</w:t>
            </w:r>
          </w:p>
          <w:p w14:paraId="3B6E7B39" w14:textId="0E149356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Comunicación</w:t>
            </w:r>
            <w:r w:rsidR="008C7346">
              <w:rPr>
                <w:lang w:bidi="es-ES"/>
              </w:rPr>
              <w:t xml:space="preserve"> y </w:t>
            </w:r>
            <w:r w:rsidRPr="00483416">
              <w:rPr>
                <w:lang w:bidi="es-ES"/>
              </w:rPr>
              <w:t>Liderazgo</w:t>
            </w:r>
          </w:p>
          <w:p w14:paraId="187A138C" w14:textId="2EF0394F" w:rsidR="00647A4B" w:rsidRPr="00483416" w:rsidRDefault="006D255C" w:rsidP="000F7D04">
            <w:r w:rsidRPr="006D255C">
              <w:t>Experiencia en coordinación y mantenimiento de un Call Center. Elaboración de planes, manuales y políticas de manejo de recursos informáticos. Capacidad de liderazgo, dinámica, organizada y con buenas relaciones interpersonales.</w:t>
            </w:r>
          </w:p>
          <w:p w14:paraId="1E4CB389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Referencias</w:t>
            </w:r>
          </w:p>
          <w:sdt>
            <w:sdtPr>
              <w:id w:val="-494037895"/>
              <w:placeholder>
                <w:docPart w:val="9003BCCF4FB94274B2210F4B45BD222F"/>
              </w:placeholder>
              <w:temporary/>
              <w:showingPlcHdr/>
              <w15:appearance w15:val="hidden"/>
            </w:sdtPr>
            <w:sdtContent>
              <w:p w14:paraId="7F9041CB" w14:textId="77777777" w:rsidR="00647A4B" w:rsidRPr="00483416" w:rsidRDefault="00647A4B" w:rsidP="000F7D04">
                <w:pPr>
                  <w:widowControl w:val="0"/>
                  <w:autoSpaceDE w:val="0"/>
                  <w:autoSpaceDN w:val="0"/>
                  <w:adjustRightInd w:val="0"/>
                  <w:spacing w:after="0"/>
                </w:pPr>
                <w:r w:rsidRPr="00483416">
                  <w:rPr>
                    <w:lang w:bidi="es-ES"/>
                  </w:rPr>
                  <w:t>[Disponible bajo solicitud.]</w:t>
                </w:r>
              </w:p>
            </w:sdtContent>
          </w:sdt>
        </w:tc>
      </w:tr>
      <w:tr w:rsidR="00F51250" w:rsidRPr="00483416" w14:paraId="39FBFBE5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15B97FF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01E2DD9E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75CB0EA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37C03ABD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12FB468D" w14:textId="77777777" w:rsidR="00071E84" w:rsidRPr="00483416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483416">
              <w:rPr>
                <w:noProof/>
                <w:lang w:bidi="es-ES"/>
              </w:rPr>
              <w:drawing>
                <wp:anchor distT="0" distB="0" distL="114300" distR="114300" simplePos="0" relativeHeight="251661312" behindDoc="0" locked="0" layoutInCell="1" allowOverlap="1" wp14:anchorId="050E56FD" wp14:editId="37D6C336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827405</wp:posOffset>
                  </wp:positionV>
                  <wp:extent cx="394335" cy="438150"/>
                  <wp:effectExtent l="0" t="0" r="0" b="0"/>
                  <wp:wrapNone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47" w:type="dxa"/>
            <w:vAlign w:val="center"/>
          </w:tcPr>
          <w:p w14:paraId="208465BA" w14:textId="77777777" w:rsidR="00595C52" w:rsidRDefault="00595C52" w:rsidP="00071E84">
            <w:pPr>
              <w:pStyle w:val="Informacin"/>
            </w:pPr>
          </w:p>
          <w:p w14:paraId="24190462" w14:textId="77777777" w:rsidR="00595C52" w:rsidRDefault="00595C52" w:rsidP="00071E84">
            <w:pPr>
              <w:pStyle w:val="Informacin"/>
            </w:pPr>
          </w:p>
          <w:p w14:paraId="50B18769" w14:textId="77777777" w:rsidR="00595C52" w:rsidRDefault="00595C52" w:rsidP="00071E84">
            <w:pPr>
              <w:pStyle w:val="Informacin"/>
            </w:pPr>
          </w:p>
          <w:p w14:paraId="5913E5F5" w14:textId="77777777" w:rsidR="00595C52" w:rsidRDefault="00595C52" w:rsidP="00071E84">
            <w:pPr>
              <w:pStyle w:val="Informacin"/>
            </w:pPr>
          </w:p>
          <w:p w14:paraId="550A3873" w14:textId="77777777" w:rsidR="00595C52" w:rsidRDefault="00595C52" w:rsidP="00071E84">
            <w:pPr>
              <w:pStyle w:val="Informacin"/>
            </w:pPr>
          </w:p>
          <w:p w14:paraId="225BD754" w14:textId="77777777" w:rsidR="006D255C" w:rsidRDefault="006D255C" w:rsidP="00071E84">
            <w:pPr>
              <w:pStyle w:val="Informacin"/>
            </w:pPr>
            <w:r>
              <w:t xml:space="preserve">Kra 39 # 42 – 100 </w:t>
            </w:r>
          </w:p>
          <w:p w14:paraId="6252E0D5" w14:textId="77777777" w:rsidR="00071E84" w:rsidRDefault="006D255C" w:rsidP="00071E84">
            <w:pPr>
              <w:pStyle w:val="Informacin"/>
            </w:pPr>
            <w:r>
              <w:t>Apto 502 Torre C</w:t>
            </w:r>
          </w:p>
          <w:p w14:paraId="231A9996" w14:textId="7E3EC4BC" w:rsidR="006D255C" w:rsidRPr="00483416" w:rsidRDefault="006D255C" w:rsidP="00071E84">
            <w:pPr>
              <w:pStyle w:val="Informacin"/>
            </w:pPr>
            <w:r>
              <w:t>Palmira - Valle</w:t>
            </w:r>
          </w:p>
        </w:tc>
        <w:tc>
          <w:tcPr>
            <w:tcW w:w="1062" w:type="dxa"/>
            <w:vMerge/>
          </w:tcPr>
          <w:p w14:paraId="4E82C909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A674B4B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716A5EF9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49A2ADE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096B680F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883C00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33C2E2D6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18CA6AAC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377DEE47" wp14:editId="2405F310">
                  <wp:extent cx="409575" cy="394335"/>
                  <wp:effectExtent l="0" t="0" r="952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86B17D6" w14:textId="423847AA" w:rsidR="00071E84" w:rsidRPr="00483416" w:rsidRDefault="006D255C" w:rsidP="00222466">
            <w:pPr>
              <w:pStyle w:val="Informacin"/>
            </w:pPr>
            <w:r>
              <w:t>315 560 8964</w:t>
            </w:r>
          </w:p>
        </w:tc>
        <w:tc>
          <w:tcPr>
            <w:tcW w:w="1062" w:type="dxa"/>
            <w:vMerge/>
          </w:tcPr>
          <w:p w14:paraId="2F7E2DEE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6B4DE5A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223F09FB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5684F1CD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453D18F1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3F2BCBA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70690480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676EB6ED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0B31D6AB" wp14:editId="12050C35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D6C8CA6" w14:textId="6ADC258E" w:rsidR="00071E84" w:rsidRPr="00483416" w:rsidRDefault="006D255C" w:rsidP="00222466">
            <w:pPr>
              <w:pStyle w:val="Informacin"/>
            </w:pPr>
            <w:r>
              <w:t>carolina.camacho@outlook.com</w:t>
            </w:r>
          </w:p>
        </w:tc>
        <w:tc>
          <w:tcPr>
            <w:tcW w:w="1062" w:type="dxa"/>
            <w:vMerge/>
          </w:tcPr>
          <w:p w14:paraId="685C7B0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EE849EE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549DDBA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07DEA8ED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04033A7B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AE744DF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132E9270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DCC03AE" w14:textId="394918F7" w:rsidR="00071E84" w:rsidRPr="00483416" w:rsidRDefault="00071E84" w:rsidP="00222466">
            <w:pPr>
              <w:pStyle w:val="Informacin"/>
            </w:pPr>
          </w:p>
        </w:tc>
        <w:tc>
          <w:tcPr>
            <w:tcW w:w="2947" w:type="dxa"/>
            <w:vAlign w:val="center"/>
          </w:tcPr>
          <w:p w14:paraId="76B6259D" w14:textId="3DE47559" w:rsidR="00071E84" w:rsidRPr="00483416" w:rsidRDefault="00071E84" w:rsidP="00222466">
            <w:pPr>
              <w:pStyle w:val="Informacin"/>
            </w:pPr>
          </w:p>
        </w:tc>
        <w:tc>
          <w:tcPr>
            <w:tcW w:w="1062" w:type="dxa"/>
            <w:vMerge/>
          </w:tcPr>
          <w:p w14:paraId="44CDFE75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DA7A340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3E2EEE56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7CB49166" w14:textId="77777777" w:rsidR="00647A4B" w:rsidRPr="00483416" w:rsidRDefault="007443A0" w:rsidP="007443A0">
            <w:pPr>
              <w:pStyle w:val="Ttulo3"/>
            </w:pPr>
            <w:r w:rsidRPr="00483416">
              <w:rPr>
                <w:lang w:bidi="es-ES"/>
              </w:rPr>
              <w:t>Objetivo</w:t>
            </w:r>
          </w:p>
          <w:p w14:paraId="363AF788" w14:textId="38A8BA92" w:rsidR="007443A0" w:rsidRPr="00483416" w:rsidRDefault="006D255C" w:rsidP="006D255C">
            <w:pPr>
              <w:pStyle w:val="Informacin"/>
              <w:jc w:val="both"/>
            </w:pPr>
            <w:r w:rsidRPr="006D255C">
              <w:t xml:space="preserve">Ingeniera de Sistemas. Conocimientos en análisis, implementación y gestión de proyectos de ingeniería; capacidad para solucionar los problemas del entorno, utilizando herramientas de diseño, informática y las telecomunicaciones. Experiencia en planeación, análisis y administración de sistema de información, determinación de requerimientos orientados al mejoramiento </w:t>
            </w:r>
            <w:r w:rsidRPr="006D255C">
              <w:t>continuo</w:t>
            </w:r>
            <w:r w:rsidRPr="006D255C">
              <w:t xml:space="preserve"> para la optimización de procesos. </w:t>
            </w:r>
          </w:p>
        </w:tc>
        <w:tc>
          <w:tcPr>
            <w:tcW w:w="1062" w:type="dxa"/>
          </w:tcPr>
          <w:p w14:paraId="0F36F174" w14:textId="77777777" w:rsidR="00647A4B" w:rsidRPr="00483416" w:rsidRDefault="00647A4B" w:rsidP="00222466"/>
        </w:tc>
        <w:tc>
          <w:tcPr>
            <w:tcW w:w="6137" w:type="dxa"/>
            <w:vMerge/>
          </w:tcPr>
          <w:p w14:paraId="49D9A8D6" w14:textId="77777777" w:rsidR="00647A4B" w:rsidRPr="00483416" w:rsidRDefault="00647A4B" w:rsidP="00222466"/>
        </w:tc>
      </w:tr>
    </w:tbl>
    <w:p w14:paraId="297A35DB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11FBD" w14:textId="77777777" w:rsidR="00511018" w:rsidRDefault="00511018" w:rsidP="00590471">
      <w:r>
        <w:separator/>
      </w:r>
    </w:p>
  </w:endnote>
  <w:endnote w:type="continuationSeparator" w:id="0">
    <w:p w14:paraId="3D501846" w14:textId="77777777" w:rsidR="00511018" w:rsidRDefault="0051101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64349" w14:textId="77777777" w:rsidR="00511018" w:rsidRDefault="00511018" w:rsidP="00590471">
      <w:r>
        <w:separator/>
      </w:r>
    </w:p>
  </w:footnote>
  <w:footnote w:type="continuationSeparator" w:id="0">
    <w:p w14:paraId="248AACBB" w14:textId="77777777" w:rsidR="00511018" w:rsidRDefault="00511018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3B95"/>
    <w:multiLevelType w:val="hybridMultilevel"/>
    <w:tmpl w:val="049AE0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5845186">
    <w:abstractNumId w:val="5"/>
  </w:num>
  <w:num w:numId="2" w16cid:durableId="718090125">
    <w:abstractNumId w:val="6"/>
  </w:num>
  <w:num w:numId="3" w16cid:durableId="1373310246">
    <w:abstractNumId w:val="4"/>
  </w:num>
  <w:num w:numId="4" w16cid:durableId="21178457">
    <w:abstractNumId w:val="4"/>
    <w:lvlOverride w:ilvl="0">
      <w:startOverride w:val="1"/>
    </w:lvlOverride>
  </w:num>
  <w:num w:numId="5" w16cid:durableId="1779375010">
    <w:abstractNumId w:val="7"/>
  </w:num>
  <w:num w:numId="6" w16cid:durableId="1878933385">
    <w:abstractNumId w:val="3"/>
  </w:num>
  <w:num w:numId="7" w16cid:durableId="543182307">
    <w:abstractNumId w:val="2"/>
  </w:num>
  <w:num w:numId="8" w16cid:durableId="2065328029">
    <w:abstractNumId w:val="1"/>
  </w:num>
  <w:num w:numId="9" w16cid:durableId="407463124">
    <w:abstractNumId w:val="0"/>
  </w:num>
  <w:num w:numId="10" w16cid:durableId="19577085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C3"/>
    <w:rsid w:val="00060042"/>
    <w:rsid w:val="00071E84"/>
    <w:rsid w:val="000B37CD"/>
    <w:rsid w:val="000F7D04"/>
    <w:rsid w:val="00136803"/>
    <w:rsid w:val="00142F43"/>
    <w:rsid w:val="00150ABD"/>
    <w:rsid w:val="00165697"/>
    <w:rsid w:val="001F5586"/>
    <w:rsid w:val="00222466"/>
    <w:rsid w:val="002D54EA"/>
    <w:rsid w:val="002E5E62"/>
    <w:rsid w:val="003911FB"/>
    <w:rsid w:val="00472C27"/>
    <w:rsid w:val="0047764F"/>
    <w:rsid w:val="004779CF"/>
    <w:rsid w:val="00483416"/>
    <w:rsid w:val="004B4268"/>
    <w:rsid w:val="00507E82"/>
    <w:rsid w:val="00511018"/>
    <w:rsid w:val="00555003"/>
    <w:rsid w:val="005801E5"/>
    <w:rsid w:val="00587DBA"/>
    <w:rsid w:val="00590471"/>
    <w:rsid w:val="00595C52"/>
    <w:rsid w:val="005D01FA"/>
    <w:rsid w:val="00647A4B"/>
    <w:rsid w:val="00667952"/>
    <w:rsid w:val="006D255C"/>
    <w:rsid w:val="00716927"/>
    <w:rsid w:val="00735D93"/>
    <w:rsid w:val="007443A0"/>
    <w:rsid w:val="007703AC"/>
    <w:rsid w:val="007F54A0"/>
    <w:rsid w:val="007F5B63"/>
    <w:rsid w:val="00846CB9"/>
    <w:rsid w:val="008472E9"/>
    <w:rsid w:val="008C2CFC"/>
    <w:rsid w:val="008C7346"/>
    <w:rsid w:val="008F6E2E"/>
    <w:rsid w:val="009C2E65"/>
    <w:rsid w:val="00A35586"/>
    <w:rsid w:val="00AD5898"/>
    <w:rsid w:val="00B11C11"/>
    <w:rsid w:val="00B54376"/>
    <w:rsid w:val="00B6466C"/>
    <w:rsid w:val="00BD2DFF"/>
    <w:rsid w:val="00BF4D49"/>
    <w:rsid w:val="00C4452C"/>
    <w:rsid w:val="00CE1E3D"/>
    <w:rsid w:val="00D524B5"/>
    <w:rsid w:val="00D6557B"/>
    <w:rsid w:val="00D71CC3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BA7D8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03BCCF4FB94274B2210F4B45BD2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A1F2A-06D3-4FC1-A474-4DB8AACE7800}"/>
      </w:docPartPr>
      <w:docPartBody>
        <w:p w:rsidR="00000000" w:rsidRDefault="00000000">
          <w:pPr>
            <w:pStyle w:val="9003BCCF4FB94274B2210F4B45BD222F"/>
          </w:pPr>
          <w:r w:rsidRPr="00483416">
            <w:rPr>
              <w:lang w:bidi="es-ES"/>
            </w:rPr>
            <w:t>[Disponible bajo solicitud.]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15"/>
    <w:rsid w:val="000B0015"/>
    <w:rsid w:val="00B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933C8AFBC94463A25900F7AFEB9C63">
    <w:name w:val="BC933C8AFBC94463A25900F7AFEB9C63"/>
  </w:style>
  <w:style w:type="paragraph" w:customStyle="1" w:styleId="43A9B657B92C4F8E869E44E81FD4AF4E">
    <w:name w:val="43A9B657B92C4F8E869E44E81FD4AF4E"/>
  </w:style>
  <w:style w:type="paragraph" w:customStyle="1" w:styleId="7B60BD59DE054C4DA0E8034FFA944923">
    <w:name w:val="7B60BD59DE054C4DA0E8034FFA944923"/>
  </w:style>
  <w:style w:type="paragraph" w:customStyle="1" w:styleId="0BBEEAA6498047619FA38A480EBF74C0">
    <w:name w:val="0BBEEAA6498047619FA38A480EBF74C0"/>
  </w:style>
  <w:style w:type="paragraph" w:customStyle="1" w:styleId="9C3826BD908E4C719DB6A563BC097C8B">
    <w:name w:val="9C3826BD908E4C719DB6A563BC097C8B"/>
  </w:style>
  <w:style w:type="paragraph" w:customStyle="1" w:styleId="6AA6D530127B4444B53346279208D467">
    <w:name w:val="6AA6D530127B4444B53346279208D467"/>
  </w:style>
  <w:style w:type="paragraph" w:customStyle="1" w:styleId="DEDD03B4FBD0433688D7ACE9E0F7385C">
    <w:name w:val="DEDD03B4FBD0433688D7ACE9E0F7385C"/>
  </w:style>
  <w:style w:type="paragraph" w:customStyle="1" w:styleId="B8A07E2154424511AB389E9590545AFC">
    <w:name w:val="B8A07E2154424511AB389E9590545AFC"/>
  </w:style>
  <w:style w:type="paragraph" w:customStyle="1" w:styleId="3AF5F92435BD4EC4B7B1495EE97C7E33">
    <w:name w:val="3AF5F92435BD4EC4B7B1495EE97C7E33"/>
  </w:style>
  <w:style w:type="paragraph" w:customStyle="1" w:styleId="9CDB903419E0438292531734F2325D16">
    <w:name w:val="9CDB903419E0438292531734F2325D16"/>
  </w:style>
  <w:style w:type="paragraph" w:customStyle="1" w:styleId="185D7537C0FA4A36A4B65B9095814867">
    <w:name w:val="185D7537C0FA4A36A4B65B9095814867"/>
  </w:style>
  <w:style w:type="paragraph" w:customStyle="1" w:styleId="3F9E281B012942AF9DBF69AE3D466496">
    <w:name w:val="3F9E281B012942AF9DBF69AE3D466496"/>
  </w:style>
  <w:style w:type="paragraph" w:customStyle="1" w:styleId="E449F13AC290436C8431490030CF8610">
    <w:name w:val="E449F13AC290436C8431490030CF8610"/>
  </w:style>
  <w:style w:type="paragraph" w:customStyle="1" w:styleId="383CF097465F427090D01B10DCA58B4D">
    <w:name w:val="383CF097465F427090D01B10DCA58B4D"/>
  </w:style>
  <w:style w:type="paragraph" w:customStyle="1" w:styleId="F585A94B72704D93940CA03813993B80">
    <w:name w:val="F585A94B72704D93940CA03813993B80"/>
  </w:style>
  <w:style w:type="paragraph" w:customStyle="1" w:styleId="48ECA841AF2C40D4B51993BC7D0A5B66">
    <w:name w:val="48ECA841AF2C40D4B51993BC7D0A5B66"/>
  </w:style>
  <w:style w:type="paragraph" w:customStyle="1" w:styleId="91304C9EC5E4438BAD874886A2CBFECE">
    <w:name w:val="91304C9EC5E4438BAD874886A2CBFECE"/>
  </w:style>
  <w:style w:type="paragraph" w:customStyle="1" w:styleId="79B9442E8BB8467780414E69F576DBC8">
    <w:name w:val="79B9442E8BB8467780414E69F576DBC8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kern w:val="0"/>
      <w:sz w:val="22"/>
      <w:szCs w:val="20"/>
      <w:lang w:val="es-ES" w:eastAsia="en-US"/>
      <w14:ligatures w14:val="none"/>
    </w:rPr>
  </w:style>
  <w:style w:type="paragraph" w:customStyle="1" w:styleId="165117647BE043348EAA7EB7A713803F">
    <w:name w:val="165117647BE043348EAA7EB7A713803F"/>
  </w:style>
  <w:style w:type="paragraph" w:customStyle="1" w:styleId="62E34E8E4D9E4BA6BE00CF30AEF6F80A">
    <w:name w:val="62E34E8E4D9E4BA6BE00CF30AEF6F80A"/>
  </w:style>
  <w:style w:type="paragraph" w:customStyle="1" w:styleId="F3C170E09A8C47D781A8687349AB03D3">
    <w:name w:val="F3C170E09A8C47D781A8687349AB03D3"/>
  </w:style>
  <w:style w:type="paragraph" w:customStyle="1" w:styleId="7BE83F2ADAA646B290834BA001230FED">
    <w:name w:val="7BE83F2ADAA646B290834BA001230FED"/>
  </w:style>
  <w:style w:type="paragraph" w:customStyle="1" w:styleId="F0861C0D74CC4BC4B63B3BF1F902A86A">
    <w:name w:val="F0861C0D74CC4BC4B63B3BF1F902A86A"/>
  </w:style>
  <w:style w:type="paragraph" w:customStyle="1" w:styleId="9003BCCF4FB94274B2210F4B45BD222F">
    <w:name w:val="9003BCCF4FB94274B2210F4B45BD222F"/>
  </w:style>
  <w:style w:type="paragraph" w:customStyle="1" w:styleId="D48C973A948748E899738E712CF27FDC">
    <w:name w:val="D48C973A948748E899738E712CF27FDC"/>
  </w:style>
  <w:style w:type="paragraph" w:customStyle="1" w:styleId="E4DACA43EE004A41AADF29D9258DCD52">
    <w:name w:val="E4DACA43EE004A41AADF29D9258DCD52"/>
  </w:style>
  <w:style w:type="paragraph" w:customStyle="1" w:styleId="AFD7A02000C847CC81CC79D4DB173431">
    <w:name w:val="AFD7A02000C847CC81CC79D4DB173431"/>
  </w:style>
  <w:style w:type="paragraph" w:customStyle="1" w:styleId="D52709C486D44914BB55D3A44E7E755C">
    <w:name w:val="D52709C486D44914BB55D3A44E7E755C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38EA65E65D34D8E8775CCDC7E0D4D05">
    <w:name w:val="438EA65E65D34D8E8775CCDC7E0D4D05"/>
  </w:style>
  <w:style w:type="paragraph" w:customStyle="1" w:styleId="599634086B0B446F89196B9DEC846F39">
    <w:name w:val="599634086B0B446F89196B9DEC846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2025-08-26T16:45:00Z</dcterms:created>
  <dcterms:modified xsi:type="dcterms:W3CDTF">2025-08-26T17:55:00Z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